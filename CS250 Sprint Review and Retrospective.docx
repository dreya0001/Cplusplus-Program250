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2B6257">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129FE12A" w:rsidR="008B5683" w:rsidRDefault="007E1471">
      <w:pPr>
        <w:pStyle w:val="Title2"/>
      </w:pPr>
      <w:r>
        <w:t>Author: Andreya J Colvin</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2B6257">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2B6257">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2B6257">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2B6257">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2B6257">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2B6257">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2B6257">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2B6257">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2B6257">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2B6257">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7352BCBD" w14:textId="30C95535" w:rsidR="00E064B0" w:rsidRDefault="00DD2242" w:rsidP="00D72314">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3594BFFD" w14:textId="33EEAD0C" w:rsidR="006001AF" w:rsidRDefault="006001AF" w:rsidP="00DD2242">
      <w:pPr>
        <w:ind w:firstLine="0"/>
        <w:rPr>
          <w:rFonts w:asciiTheme="majorHAnsi" w:eastAsiaTheme="majorEastAsia" w:hAnsiTheme="majorHAnsi" w:cstheme="majorBidi"/>
        </w:rPr>
      </w:pPr>
      <w:r>
        <w:rPr>
          <w:rFonts w:asciiTheme="majorHAnsi" w:eastAsiaTheme="majorEastAsia" w:hAnsiTheme="majorHAnsi" w:cstheme="majorBidi"/>
          <w:b/>
          <w:bCs/>
        </w:rPr>
        <w:tab/>
      </w:r>
      <w:r>
        <w:rPr>
          <w:rFonts w:asciiTheme="majorHAnsi" w:eastAsiaTheme="majorEastAsia" w:hAnsiTheme="majorHAnsi" w:cstheme="majorBidi"/>
        </w:rPr>
        <w:t xml:space="preserve">When talking about the various roles on my Scrum-agile Team and how they specifically contributed to the success of the SNHU Travel project, I am starting with the role of the Product Owner, my role as the Product Owner of this project was vital, I had to communicate effectively and engage in a two-way communication process to help build an understanding with my team so they knew exactly what was needed and how we were able to proceed and be productive in a Scrum-agile team, as the Product Owner I participated in the user stories and communicated this with the rest of team, this widely contributed to the success. </w:t>
      </w:r>
    </w:p>
    <w:p w14:paraId="28D693F9" w14:textId="45E4D25F" w:rsidR="006001AF" w:rsidRDefault="006001AF" w:rsidP="00DD2242">
      <w:pPr>
        <w:ind w:firstLine="0"/>
        <w:rPr>
          <w:rFonts w:asciiTheme="majorHAnsi" w:eastAsiaTheme="majorEastAsia" w:hAnsiTheme="majorHAnsi" w:cstheme="majorBidi"/>
        </w:rPr>
      </w:pPr>
      <w:r>
        <w:rPr>
          <w:rFonts w:asciiTheme="majorHAnsi" w:eastAsiaTheme="majorEastAsia" w:hAnsiTheme="majorHAnsi" w:cstheme="majorBidi"/>
        </w:rPr>
        <w:tab/>
        <w:t xml:space="preserve">Next when going through the Scrum-agile team as the Scrum Master, this was probably my favorite so far because of how important it was to be in this position. I had to use again effective communication to engage in a collaborative approach and host the Scrum events. As the Scrum Master I was able to demonstrate comprehensive planning and when holding the Scrum events, we pushed for the team to have continuous improvement which empowered my team and made them confident, this helped immensely with the success of our project. </w:t>
      </w:r>
    </w:p>
    <w:p w14:paraId="2A7439F4" w14:textId="72A7FFAC" w:rsidR="006001AF" w:rsidRDefault="006001AF" w:rsidP="00DD2242">
      <w:pPr>
        <w:ind w:firstLine="0"/>
        <w:rPr>
          <w:rFonts w:asciiTheme="majorHAnsi" w:eastAsiaTheme="majorEastAsia" w:hAnsiTheme="majorHAnsi" w:cstheme="majorBidi"/>
        </w:rPr>
      </w:pPr>
      <w:r>
        <w:rPr>
          <w:rFonts w:asciiTheme="majorHAnsi" w:eastAsiaTheme="majorEastAsia" w:hAnsiTheme="majorHAnsi" w:cstheme="majorBidi"/>
        </w:rPr>
        <w:tab/>
        <w:t xml:space="preserve">The Tester, the Tester also played a big role in the success of my project, the Tester used the user stories and served it as a foundation for creating test cases, the test cases simplified the process and helped the team move forward in a positive note. However, as the Tester I felt we needed more detail and clarity when speaking about the user stories, but none the less with the effective communication we were able to seek the additional information as needed to complete the project. </w:t>
      </w:r>
    </w:p>
    <w:p w14:paraId="5FF49BAC" w14:textId="1032B603" w:rsidR="00D72314" w:rsidRDefault="006001AF" w:rsidP="00DD2242">
      <w:pPr>
        <w:ind w:firstLine="0"/>
        <w:rPr>
          <w:rFonts w:asciiTheme="majorHAnsi" w:eastAsiaTheme="majorEastAsia" w:hAnsiTheme="majorHAnsi" w:cstheme="majorBidi"/>
        </w:rPr>
      </w:pPr>
      <w:r>
        <w:rPr>
          <w:rFonts w:asciiTheme="majorHAnsi" w:eastAsiaTheme="majorEastAsia" w:hAnsiTheme="majorHAnsi" w:cstheme="majorBidi"/>
        </w:rPr>
        <w:lastRenderedPageBreak/>
        <w:tab/>
        <w:t xml:space="preserve">In the role as the Developer, I had to face a few challenges, one of the main challenges was the product’s sudden change and as a developer I had to outline my requests to the Product Owner and Tester for us as a team to be successful. As the Developer it was essential for me to have regular meetings, open communication, and agile ceremonies, this was a huge benefit of the agile methodology, this also pushed for continuous improvement which led to a successful project and having a team that was able to focus on demand, have adaptability to changes, as well as being very productive. </w:t>
      </w:r>
    </w:p>
    <w:p w14:paraId="78A5CA7E" w14:textId="1EF71879" w:rsidR="006001AF" w:rsidRPr="006001AF" w:rsidRDefault="006001AF" w:rsidP="00DD2242">
      <w:pPr>
        <w:ind w:firstLine="0"/>
        <w:rPr>
          <w:rFonts w:asciiTheme="majorHAnsi" w:eastAsiaTheme="majorEastAsia" w:hAnsiTheme="majorHAnsi" w:cstheme="majorBidi"/>
        </w:rPr>
      </w:pPr>
      <w:r>
        <w:rPr>
          <w:rFonts w:asciiTheme="majorHAnsi" w:eastAsiaTheme="majorEastAsia" w:hAnsiTheme="majorHAnsi" w:cstheme="majorBidi"/>
        </w:rPr>
        <w:tab/>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4E2913CF" w14:textId="78AE2F77" w:rsidR="000826FA" w:rsidRDefault="000826FA" w:rsidP="00DD2242">
      <w:r>
        <w:t xml:space="preserve">The </w:t>
      </w:r>
      <w:r w:rsidR="000F2AE9">
        <w:t xml:space="preserve">Scrum-agile approach to the SDLC helped each of the user stories come to completion </w:t>
      </w:r>
      <w:r w:rsidR="00646CAC">
        <w:t>by</w:t>
      </w:r>
      <w:r w:rsidR="003F298C">
        <w:t xml:space="preserve"> e</w:t>
      </w:r>
      <w:r w:rsidR="003452E7">
        <w:t>mbrac</w:t>
      </w:r>
      <w:r w:rsidR="003F298C">
        <w:t xml:space="preserve">ing </w:t>
      </w:r>
      <w:r w:rsidR="003452E7">
        <w:t>planning and what I mean by this is that when you are in an agile approach</w:t>
      </w:r>
      <w:r w:rsidR="007961DE">
        <w:t xml:space="preserve"> you are constantly improving, for instance we move with development, review, and reflection</w:t>
      </w:r>
      <w:r w:rsidR="006E7144">
        <w:t xml:space="preserve">. By working together as a team, this sets the flow of productivity </w:t>
      </w:r>
      <w:r w:rsidR="00917FCC">
        <w:t xml:space="preserve">and allows the team to keep moving forward, it brings out effective communication, </w:t>
      </w:r>
      <w:r w:rsidR="00BB7A12">
        <w:t xml:space="preserve">teamwork, confidence, and continuous improvement within the team. The Scrum-Agile </w:t>
      </w:r>
      <w:r w:rsidR="00C078FE">
        <w:t xml:space="preserve">approach to the software development life cycle is so important and when I used this to complete my SNHU Travel Project it allowed me and my team to be successful when finishing the project in total. </w:t>
      </w:r>
    </w:p>
    <w:p w14:paraId="7C5E3A71" w14:textId="1E4383F9" w:rsidR="000B30BE" w:rsidRDefault="000B30BE" w:rsidP="00DD2242">
      <w:r>
        <w:t xml:space="preserve">When talking about the User Stories, in a Scrum Team we were able to listen to what the users wanted and make those changes accordingly. </w:t>
      </w:r>
      <w:r w:rsidR="00AA0761">
        <w:t xml:space="preserve">As a team we were able to tackle the sprint planning, </w:t>
      </w:r>
      <w:r w:rsidR="00716BB7">
        <w:t xml:space="preserve">the actual sprint, the backlog refinement, sprint review, and sprint retrospective, this all helped when communicating </w:t>
      </w:r>
      <w:r w:rsidR="00E16512">
        <w:t xml:space="preserve">with the users and their stories to make what they wanted the product to have, be successful. </w:t>
      </w:r>
    </w:p>
    <w:p w14:paraId="6D149648" w14:textId="77777777" w:rsidR="00DD2242" w:rsidRDefault="00DD2242" w:rsidP="00DD2242">
      <w:pPr>
        <w:pStyle w:val="Heading1"/>
      </w:pPr>
      <w:bookmarkStart w:id="3" w:name="_Toc95493481"/>
      <w:r>
        <w:lastRenderedPageBreak/>
        <w:t xml:space="preserve">C. </w:t>
      </w:r>
      <w:r w:rsidRPr="006B666B">
        <w:t>Describe how a Scrum-agile approach supported project completion when the project was interrupted and changed direction.</w:t>
      </w:r>
      <w:bookmarkEnd w:id="3"/>
    </w:p>
    <w:p w14:paraId="5EBE75D2" w14:textId="2551FC33" w:rsidR="003716E5" w:rsidRDefault="00322B68" w:rsidP="00DD2242">
      <w:r>
        <w:t xml:space="preserve">The </w:t>
      </w:r>
      <w:r w:rsidR="00AE1BC3">
        <w:t xml:space="preserve">Scrum-agile </w:t>
      </w:r>
      <w:r>
        <w:t xml:space="preserve">approach supported the project completion when the project was interrupted and changed in a different direction by </w:t>
      </w:r>
      <w:r w:rsidR="00E86574">
        <w:t xml:space="preserve">the agile giving flexibility and adaptability. An example from my experience was when I was working on the SNHU Travel Project, we were thrown a curve ball, we were very close to finishing the project and within the last stretch </w:t>
      </w:r>
      <w:r w:rsidR="00B24732">
        <w:t xml:space="preserve">we had a huge change, instead of just a regular travel app, they wanted to change it to </w:t>
      </w:r>
      <w:r w:rsidR="00AB13D8">
        <w:t>something a little different, adding health to it. Thankfully with the agile being flexible as it is</w:t>
      </w:r>
      <w:r w:rsidR="00AD7D06">
        <w:t>,</w:t>
      </w:r>
      <w:r w:rsidR="00AB13D8">
        <w:t xml:space="preserve"> we were able to adapt to the changes, listen to the users wants, and then finally successfully complete what was wanted. </w:t>
      </w:r>
    </w:p>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1787EEE6" w14:textId="1E9DF793" w:rsidR="00A23BC8" w:rsidRDefault="00636035" w:rsidP="00DD2242">
      <w:r>
        <w:t xml:space="preserve">My ability to communicate effectively with my team was very successful, giving specific </w:t>
      </w:r>
      <w:r w:rsidR="003A239F">
        <w:t xml:space="preserve">examples, as a Scrum Master I had to set the tone for the Scrum daily meetings, </w:t>
      </w:r>
      <w:r w:rsidR="0099313E">
        <w:t xml:space="preserve">I had to show that I could communicate efficiently with the Product Owner </w:t>
      </w:r>
      <w:r w:rsidR="00180F30">
        <w:t>for</w:t>
      </w:r>
      <w:r w:rsidR="0099313E">
        <w:t xml:space="preserve"> my team to know what the main goal of the project was. The daily Scrums are initially what set my team up for success</w:t>
      </w:r>
      <w:r w:rsidR="00396901">
        <w:t>, we were able to talk about what needed to be done, what problems we were having, and if changes were needed, this also helped the team have trust.</w:t>
      </w:r>
    </w:p>
    <w:p w14:paraId="0BB7F5BA" w14:textId="35331AAC" w:rsidR="002066E6" w:rsidRDefault="0099313E" w:rsidP="002066E6">
      <w:r>
        <w:t xml:space="preserve">Another example was when we had a big change in our </w:t>
      </w:r>
      <w:r w:rsidR="004768AE">
        <w:t xml:space="preserve">project, we had to change what we were doing and add a little more detail, at first it was very stressful but as the team moved </w:t>
      </w:r>
      <w:r w:rsidR="00180F30">
        <w:t>along,</w:t>
      </w:r>
      <w:r w:rsidR="004768AE">
        <w:t xml:space="preserve"> we were able to successfully continue the project just how the user’s wanted. Because we had so much communication and confidence within the team, our </w:t>
      </w:r>
      <w:r w:rsidR="00180F30">
        <w:t>ability</w:t>
      </w:r>
      <w:r w:rsidR="004768AE">
        <w:t xml:space="preserve"> to adapt and change </w:t>
      </w:r>
      <w:r w:rsidR="00180F30">
        <w:t xml:space="preserve">instantly was another success. </w:t>
      </w:r>
    </w:p>
    <w:p w14:paraId="1B92750E" w14:textId="4ED8D020" w:rsidR="00E064B0" w:rsidRDefault="00DD2242" w:rsidP="00AE369C">
      <w:pPr>
        <w:pStyle w:val="Heading1"/>
      </w:pPr>
      <w:bookmarkStart w:id="5" w:name="_Toc95493483"/>
      <w:r>
        <w:lastRenderedPageBreak/>
        <w:t xml:space="preserve">E. </w:t>
      </w:r>
      <w:r w:rsidRPr="006B666B">
        <w:t>Evaluate the organizational tools and Scrum-agile principles that helped your team be successful.</w:t>
      </w:r>
      <w:bookmarkEnd w:id="5"/>
    </w:p>
    <w:p w14:paraId="1DD25E12" w14:textId="40AEB7E2" w:rsidR="00AE369C" w:rsidRDefault="00AE369C" w:rsidP="00DD2242">
      <w:r>
        <w:t xml:space="preserve">The organizational tools and Scrum-agile principles that helped my team be successful would be having daily Scrum meetings and this is so important because it gives open communication between the team and allows the team to communicate efficiently. </w:t>
      </w:r>
      <w:r w:rsidR="00F81692">
        <w:t xml:space="preserve">Another tool would be using the backlog refinement as well because what this does is allows the team </w:t>
      </w:r>
      <w:r w:rsidR="00271710">
        <w:t xml:space="preserve">to collectively clarify the user stories and prioritize what is important. </w:t>
      </w:r>
    </w:p>
    <w:p w14:paraId="7F428ABE" w14:textId="05DA25D3" w:rsidR="001B7F10" w:rsidRDefault="001B7F10" w:rsidP="00DD2242">
      <w:r>
        <w:t xml:space="preserve">When speaking of </w:t>
      </w:r>
      <w:r w:rsidR="008B7BF2">
        <w:t>principles,</w:t>
      </w:r>
      <w:r>
        <w:t xml:space="preserve"> the biggest one is adaptability, for example my team was very successful when we had a big change in our project because we all communicated efficiently and </w:t>
      </w:r>
      <w:r w:rsidR="00573800">
        <w:t xml:space="preserve">had confidence within our team. </w:t>
      </w:r>
      <w:r w:rsidR="00183684">
        <w:t xml:space="preserve">This also leads to </w:t>
      </w:r>
      <w:r w:rsidR="008B7BF2">
        <w:t xml:space="preserve">collaboration, and this is important for a Product Owner and a Tester, they need that collaboration to make sure the project is running smoothly. </w:t>
      </w:r>
      <w:r w:rsidR="005F7DEA">
        <w:t xml:space="preserve">My project was able to run smoothly because we had used </w:t>
      </w:r>
      <w:proofErr w:type="gramStart"/>
      <w:r w:rsidR="005F7DEA">
        <w:t>all of</w:t>
      </w:r>
      <w:proofErr w:type="gramEnd"/>
      <w:r w:rsidR="005F7DEA">
        <w:t xml:space="preserve"> these listed, I believe having that strong </w:t>
      </w:r>
      <w:r w:rsidR="003D4EE6">
        <w:t>confident</w:t>
      </w:r>
      <w:r w:rsidR="005F7DEA">
        <w:t xml:space="preserve"> team that can communicate, adapt, and </w:t>
      </w:r>
      <w:r w:rsidR="003D4EE6">
        <w:t xml:space="preserve">have openness was what made my team successful. </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28058E4B" w14:textId="5882DDE3" w:rsidR="008C1B1D" w:rsidRDefault="006818D3" w:rsidP="008C1B1D">
      <w:r>
        <w:t xml:space="preserve">When talking about the </w:t>
      </w:r>
      <w:r w:rsidR="00F2788B">
        <w:t xml:space="preserve">effectiveness of the Scrum-agile approach for my SNHU Travel Project, I had lots of pros, starting with flexibility, since the agile approach allows a lot of flexibility </w:t>
      </w:r>
      <w:r w:rsidR="003D3988">
        <w:t xml:space="preserve">when a time came where my team had a change, we were flexible enough to change on the spot and still be successful. Another pro would be adaptability, since my team was also </w:t>
      </w:r>
      <w:r w:rsidR="00BC2AB2">
        <w:t xml:space="preserve">confident and communicated with such </w:t>
      </w:r>
      <w:r w:rsidR="00131B02">
        <w:t>effectiveness,</w:t>
      </w:r>
      <w:r w:rsidR="00BC2AB2">
        <w:t xml:space="preserve"> we were able to meet the requirements and </w:t>
      </w:r>
      <w:r w:rsidR="00131B02">
        <w:t>priorities</w:t>
      </w:r>
      <w:r w:rsidR="00BC2AB2">
        <w:t xml:space="preserve"> </w:t>
      </w:r>
      <w:r w:rsidR="00131B02">
        <w:t>of the users. Lastly a huge pro was the empowerment of my team,</w:t>
      </w:r>
      <w:r w:rsidR="00D351A6">
        <w:t xml:space="preserve"> the agile approach promotes teams that can make decisions together and work in an open environment. </w:t>
      </w:r>
    </w:p>
    <w:p w14:paraId="6EF02D86" w14:textId="19394D58" w:rsidR="00826918" w:rsidRDefault="00826918" w:rsidP="008C1B1D">
      <w:r>
        <w:lastRenderedPageBreak/>
        <w:t xml:space="preserve">Now when speaking of the cons that </w:t>
      </w:r>
      <w:r w:rsidR="007C684F">
        <w:t>the Scrum-agile team presented during the project</w:t>
      </w:r>
      <w:r w:rsidR="008A60B7">
        <w:t xml:space="preserve">, I did not really notice any at first, but when I began to think a big con for me was the time and resource constraint, and this is hard with agile because agile requires so much involvement so it can be time consuming constantly communicating because when is the work actually getting done? Another con would be </w:t>
      </w:r>
      <w:r w:rsidR="004550F3">
        <w:t xml:space="preserve">the dependency on effective communication, if you are not communicating the agile approach just does not work, I feel that communication is key in an agile approach and is needed </w:t>
      </w:r>
      <w:r w:rsidR="0033691F">
        <w:t>for</w:t>
      </w:r>
      <w:r w:rsidR="004550F3">
        <w:t xml:space="preserve"> it to work. </w:t>
      </w:r>
      <w:r w:rsidR="00711DFE">
        <w:t>Lastly, I don’t know if I would call this an actual</w:t>
      </w:r>
      <w:r w:rsidR="0033691F">
        <w:t xml:space="preserve"> </w:t>
      </w:r>
      <w:r w:rsidR="00711DFE">
        <w:t xml:space="preserve">con but adapting the change, it is very hard and having flexibility is what helps push through this con, </w:t>
      </w:r>
      <w:r w:rsidR="00AD21C5">
        <w:t xml:space="preserve">but nonetheless it is very hard for a team to adapt especially right on sight like we had to in this specific project. </w:t>
      </w:r>
    </w:p>
    <w:p w14:paraId="47606408" w14:textId="7977C485" w:rsidR="00DD2242" w:rsidRPr="006B666B" w:rsidRDefault="00DD2242" w:rsidP="00DD2242"/>
    <w:p w14:paraId="57EA573A" w14:textId="3DB5C717" w:rsidR="00DD2242" w:rsidRDefault="00DD2242" w:rsidP="00DD2242">
      <w:pPr>
        <w:pStyle w:val="Heading2"/>
      </w:pPr>
      <w:bookmarkStart w:id="8" w:name="_Toc95493486"/>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6BA15393" w14:textId="05E57EFC" w:rsidR="008B5683" w:rsidRDefault="006A3394" w:rsidP="00DD2242">
      <w:r>
        <w:t xml:space="preserve">I believe specifically for me that the Scrum-agile approach was what was best for the SNHU Travel development project because it set the tone of this project for me, when I began reading the differences between the two of agile and waterfall, I just felt like waterfall was confusing and not efficient at all. For me when I was just learning about these two </w:t>
      </w:r>
      <w:r w:rsidR="008624B7">
        <w:t>approaches,</w:t>
      </w:r>
      <w:r>
        <w:t xml:space="preserve"> I knew I liked agile right off the jump, and when it came to learning the project </w:t>
      </w:r>
      <w:r w:rsidR="008624B7">
        <w:t xml:space="preserve">and figuring out what was best agile was what I knew would be most effective. </w:t>
      </w:r>
    </w:p>
    <w:p w14:paraId="621285E1" w14:textId="07F0C58A" w:rsidR="008624B7" w:rsidRDefault="008624B7" w:rsidP="00DD2242">
      <w:r>
        <w:t xml:space="preserve">Scrum-agile like I have said above gives that freedom to be flexible, adaptable, open, and have effective communication. I believe that having </w:t>
      </w:r>
      <w:r w:rsidR="00F62829">
        <w:t>all</w:t>
      </w:r>
      <w:r>
        <w:t xml:space="preserve"> those qualities are what made my project so successful, working together as a team and building that confidence within, that was all due to the Scrum-agile. </w:t>
      </w:r>
    </w:p>
    <w:bookmarkStart w:id="9" w:name="_Toc95493487" w:displacedByCustomXml="next"/>
    <w:sdt>
      <w:sdtPr>
        <w:rPr>
          <w:rFonts w:asciiTheme="minorHAnsi" w:eastAsiaTheme="minorEastAsia" w:hAnsiTheme="minorHAnsi" w:cstheme="minorBidi"/>
        </w:rPr>
        <w:id w:val="-573587230"/>
        <w:bibliography/>
      </w:sdtPr>
      <w:sdtEndPr/>
      <w:sdtContent>
        <w:bookmarkEnd w:id="9" w:displacedByCustomXml="prev"/>
        <w:p w14:paraId="271028E9" w14:textId="722E5E07" w:rsidR="00F62829" w:rsidRDefault="00F62829" w:rsidP="00F62829">
          <w:pPr>
            <w:pStyle w:val="SectionTitle"/>
            <w:jc w:val="left"/>
          </w:pPr>
        </w:p>
        <w:p w14:paraId="03B203C2" w14:textId="5693F73F" w:rsidR="008B5683" w:rsidRDefault="002B6257">
          <w:pPr>
            <w:pStyle w:val="Bibliography"/>
          </w:pPr>
        </w:p>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CA11" w14:textId="77777777" w:rsidR="005E7D80" w:rsidRDefault="005E7D80">
      <w:pPr>
        <w:spacing w:line="240" w:lineRule="auto"/>
      </w:pPr>
      <w:r>
        <w:separator/>
      </w:r>
    </w:p>
  </w:endnote>
  <w:endnote w:type="continuationSeparator" w:id="0">
    <w:p w14:paraId="4949183E" w14:textId="77777777" w:rsidR="005E7D80" w:rsidRDefault="005E7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C0E1" w14:textId="77777777" w:rsidR="005E7D80" w:rsidRDefault="005E7D80">
      <w:pPr>
        <w:spacing w:line="240" w:lineRule="auto"/>
      </w:pPr>
      <w:r>
        <w:separator/>
      </w:r>
    </w:p>
  </w:footnote>
  <w:footnote w:type="continuationSeparator" w:id="0">
    <w:p w14:paraId="306F2732" w14:textId="77777777" w:rsidR="005E7D80" w:rsidRDefault="005E7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2B6257">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826FA"/>
    <w:rsid w:val="000B30BE"/>
    <w:rsid w:val="000F2AE9"/>
    <w:rsid w:val="00131B02"/>
    <w:rsid w:val="00180F30"/>
    <w:rsid w:val="00183684"/>
    <w:rsid w:val="001B7F10"/>
    <w:rsid w:val="002066E6"/>
    <w:rsid w:val="00271710"/>
    <w:rsid w:val="002B6257"/>
    <w:rsid w:val="00322B68"/>
    <w:rsid w:val="0033691F"/>
    <w:rsid w:val="003452E7"/>
    <w:rsid w:val="003716E5"/>
    <w:rsid w:val="00396901"/>
    <w:rsid w:val="003A239F"/>
    <w:rsid w:val="003D3988"/>
    <w:rsid w:val="003D4EE6"/>
    <w:rsid w:val="003F298C"/>
    <w:rsid w:val="004550F3"/>
    <w:rsid w:val="004768AE"/>
    <w:rsid w:val="004D73C2"/>
    <w:rsid w:val="00573800"/>
    <w:rsid w:val="005E7D80"/>
    <w:rsid w:val="005F7DEA"/>
    <w:rsid w:val="006001AF"/>
    <w:rsid w:val="00636035"/>
    <w:rsid w:val="00646CAC"/>
    <w:rsid w:val="006818D3"/>
    <w:rsid w:val="006A3394"/>
    <w:rsid w:val="006E7144"/>
    <w:rsid w:val="00711DFE"/>
    <w:rsid w:val="00716BB7"/>
    <w:rsid w:val="007961DE"/>
    <w:rsid w:val="007C684F"/>
    <w:rsid w:val="007E1471"/>
    <w:rsid w:val="00826918"/>
    <w:rsid w:val="008624B7"/>
    <w:rsid w:val="008A60B7"/>
    <w:rsid w:val="008B5683"/>
    <w:rsid w:val="008B7BF2"/>
    <w:rsid w:val="008C1B1D"/>
    <w:rsid w:val="00917FCC"/>
    <w:rsid w:val="0099313E"/>
    <w:rsid w:val="009D3E44"/>
    <w:rsid w:val="00A23BC8"/>
    <w:rsid w:val="00A9307A"/>
    <w:rsid w:val="00AA0761"/>
    <w:rsid w:val="00AB13D8"/>
    <w:rsid w:val="00AD21C5"/>
    <w:rsid w:val="00AD7D06"/>
    <w:rsid w:val="00AE1BC3"/>
    <w:rsid w:val="00AE369C"/>
    <w:rsid w:val="00B24732"/>
    <w:rsid w:val="00BB7A12"/>
    <w:rsid w:val="00BC2AB2"/>
    <w:rsid w:val="00C078FE"/>
    <w:rsid w:val="00D351A6"/>
    <w:rsid w:val="00D72314"/>
    <w:rsid w:val="00DD2242"/>
    <w:rsid w:val="00E064B0"/>
    <w:rsid w:val="00E16512"/>
    <w:rsid w:val="00E86574"/>
    <w:rsid w:val="00F2788B"/>
    <w:rsid w:val="00F62829"/>
    <w:rsid w:val="00F81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AF0EF987-11FC-774B-BC2E-608D7C28AB2C%7d/%7b6408BD35-E2A2-294E-A987-411B996FABB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BE2763"/>
    <w:rsid w:val="00D331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{6408BD35-E2A2-294E-A987-411B996FABBC}tf10002091.dotx</Template>
  <TotalTime>0</TotalTime>
  <Pages>8</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Colvin, Andreya</cp:lastModifiedBy>
  <cp:revision>2</cp:revision>
  <dcterms:created xsi:type="dcterms:W3CDTF">2023-08-14T03:17:00Z</dcterms:created>
  <dcterms:modified xsi:type="dcterms:W3CDTF">2023-08-14T03:17:00Z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